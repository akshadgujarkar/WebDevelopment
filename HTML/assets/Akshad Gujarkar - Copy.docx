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C5F17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C5F17" w:rsidRDefault="00277D10" w:rsidP="001B2ABD">
            <w:pPr>
              <w:tabs>
                <w:tab w:val="left" w:pos="990"/>
              </w:tabs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0065C2C3" wp14:editId="5AED5A1A">
                  <wp:simplePos x="0" y="0"/>
                  <wp:positionH relativeFrom="column">
                    <wp:posOffset>-73025</wp:posOffset>
                  </wp:positionH>
                  <wp:positionV relativeFrom="page">
                    <wp:posOffset>441325</wp:posOffset>
                  </wp:positionV>
                  <wp:extent cx="2186305" cy="2186305"/>
                  <wp:effectExtent l="0" t="0" r="444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nywow_profile_photo_5645141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5C5F17" w:rsidRDefault="001B2ABD" w:rsidP="000C45FF">
            <w:pPr>
              <w:tabs>
                <w:tab w:val="left" w:pos="990"/>
              </w:tabs>
              <w:rPr>
                <w:rFonts w:ascii="Bahnschrift" w:hAnsi="Bahnschrift"/>
              </w:rPr>
            </w:pPr>
          </w:p>
        </w:tc>
        <w:tc>
          <w:tcPr>
            <w:tcW w:w="6470" w:type="dxa"/>
            <w:vAlign w:val="bottom"/>
          </w:tcPr>
          <w:p w:rsidR="001B2ABD" w:rsidRPr="005C5F17" w:rsidRDefault="001B5241" w:rsidP="001B2ABD">
            <w:pPr>
              <w:pStyle w:val="Title"/>
              <w:rPr>
                <w:rFonts w:ascii="Bahnschrift" w:hAnsi="Bahnschrift"/>
              </w:rPr>
            </w:pPr>
            <w:r w:rsidRPr="005C5F17">
              <w:rPr>
                <w:rFonts w:ascii="Bahnschrift" w:hAnsi="Bahnschrift"/>
              </w:rPr>
              <w:t>Akshad Gujarkar</w:t>
            </w:r>
          </w:p>
          <w:p w:rsidR="001B2ABD" w:rsidRPr="005C5F17" w:rsidRDefault="001B2ABD" w:rsidP="001B5241">
            <w:pPr>
              <w:pStyle w:val="Subtitle"/>
              <w:rPr>
                <w:rFonts w:ascii="Bahnschrift" w:hAnsi="Bahnschrift"/>
              </w:rPr>
            </w:pPr>
          </w:p>
        </w:tc>
        <w:bookmarkStart w:id="0" w:name="_GoBack"/>
        <w:bookmarkEnd w:id="0"/>
      </w:tr>
      <w:tr w:rsidR="001B2ABD" w:rsidRPr="005C5F17" w:rsidTr="005C5F17">
        <w:trPr>
          <w:trHeight w:val="6281"/>
        </w:trPr>
        <w:tc>
          <w:tcPr>
            <w:tcW w:w="3600" w:type="dxa"/>
          </w:tcPr>
          <w:sdt>
            <w:sdtPr>
              <w:rPr>
                <w:rFonts w:ascii="Bahnschrift" w:hAnsi="Bahnschrift"/>
                <w:b w:val="0"/>
                <w:color w:val="002060"/>
                <w:sz w:val="24"/>
              </w:rPr>
              <w:id w:val="-1711873194"/>
              <w:placeholder>
                <w:docPart w:val="C92786C3EF9148F8AC180D3914AF91E0"/>
              </w:placeholder>
              <w:temporary/>
              <w:showingPlcHdr/>
              <w15:appearance w15:val="hidden"/>
            </w:sdtPr>
            <w:sdtEndPr/>
            <w:sdtContent>
              <w:p w:rsidR="001B2ABD" w:rsidRPr="005C5F17" w:rsidRDefault="00036450" w:rsidP="00036450">
                <w:pPr>
                  <w:pStyle w:val="Heading3"/>
                  <w:rPr>
                    <w:rFonts w:ascii="Bahnschrift" w:hAnsi="Bahnschrift"/>
                    <w:b w:val="0"/>
                    <w:color w:val="002060"/>
                    <w:sz w:val="24"/>
                  </w:rPr>
                </w:pPr>
                <w:r w:rsidRPr="00E41A5F">
                  <w:rPr>
                    <w:rFonts w:ascii="Bahnschrift" w:hAnsi="Bahnschrift"/>
                    <w:b w:val="0"/>
                    <w:color w:val="002060"/>
                    <w:sz w:val="24"/>
                    <w:u w:val="single"/>
                  </w:rPr>
                  <w:t>Profile</w:t>
                </w:r>
              </w:p>
            </w:sdtContent>
          </w:sdt>
          <w:p w:rsidR="00036450" w:rsidRPr="005C5F17" w:rsidRDefault="008E1C2B" w:rsidP="009260CD">
            <w:pPr>
              <w:rPr>
                <w:rFonts w:ascii="Bahnschrift" w:hAnsi="Bahnschrift"/>
                <w:color w:val="002060"/>
                <w:sz w:val="20"/>
              </w:rPr>
            </w:pPr>
            <w:r w:rsidRPr="005C5F17">
              <w:rPr>
                <w:rFonts w:ascii="Bahnschrift" w:hAnsi="Bahnschrift"/>
                <w:color w:val="002060"/>
                <w:sz w:val="20"/>
              </w:rPr>
              <w:t xml:space="preserve">Dedicated and technically proficient student pursuing a Diploma in </w:t>
            </w:r>
            <w:r w:rsidRPr="005C5F17">
              <w:rPr>
                <w:rFonts w:ascii="Bahnschrift" w:hAnsi="Bahnschrift"/>
                <w:b/>
                <w:color w:val="002060"/>
                <w:sz w:val="20"/>
              </w:rPr>
              <w:t>Computer Engineering</w:t>
            </w:r>
            <w:r w:rsidRPr="005C5F17">
              <w:rPr>
                <w:rFonts w:ascii="Bahnschrift" w:hAnsi="Bahnschrift"/>
                <w:color w:val="002060"/>
                <w:sz w:val="20"/>
              </w:rPr>
              <w:t xml:space="preserve"> from </w:t>
            </w:r>
            <w:proofErr w:type="spellStart"/>
            <w:r w:rsidRPr="005C5F17">
              <w:rPr>
                <w:rFonts w:ascii="Bahnschrift" w:hAnsi="Bahnschrift"/>
                <w:color w:val="002060"/>
                <w:sz w:val="20"/>
              </w:rPr>
              <w:t>Anjuman</w:t>
            </w:r>
            <w:proofErr w:type="spellEnd"/>
            <w:r w:rsidRPr="005C5F17">
              <w:rPr>
                <w:rFonts w:ascii="Bahnschrift" w:hAnsi="Bahnschrift"/>
                <w:color w:val="002060"/>
                <w:sz w:val="20"/>
              </w:rPr>
              <w:t xml:space="preserve"> Polytechnic. Skilled in Java, C++, and </w:t>
            </w:r>
            <w:proofErr w:type="gramStart"/>
            <w:r w:rsidRPr="005C5F17">
              <w:rPr>
                <w:rFonts w:ascii="Bahnschrift" w:hAnsi="Bahnschrift"/>
                <w:color w:val="002060"/>
                <w:sz w:val="20"/>
              </w:rPr>
              <w:t>C ,</w:t>
            </w:r>
            <w:proofErr w:type="gramEnd"/>
            <w:r w:rsidRPr="005C5F17">
              <w:rPr>
                <w:rFonts w:ascii="Bahnschrift" w:hAnsi="Bahnschrift"/>
                <w:color w:val="002060"/>
                <w:sz w:val="20"/>
              </w:rPr>
              <w:t xml:space="preserve"> with practical experience acquired through academic projects. I am passionate about developing innovative software solutions and eager to contribute to a dynamic team while advancing my professional growth in the tech industry</w:t>
            </w:r>
          </w:p>
          <w:p w:rsidR="00036450" w:rsidRPr="005C5F17" w:rsidRDefault="00036450" w:rsidP="00036450">
            <w:pPr>
              <w:rPr>
                <w:rFonts w:ascii="Bahnschrift" w:hAnsi="Bahnschrift"/>
                <w:color w:val="002060"/>
                <w:sz w:val="20"/>
              </w:rPr>
            </w:pPr>
          </w:p>
          <w:sdt>
            <w:sdtPr>
              <w:rPr>
                <w:rFonts w:ascii="Bahnschrift" w:hAnsi="Bahnschrift"/>
                <w:b w:val="0"/>
                <w:color w:val="002060"/>
                <w:sz w:val="24"/>
              </w:rPr>
              <w:id w:val="-1954003311"/>
              <w:placeholder>
                <w:docPart w:val="446F17CA42EE40AC890E944F2C06F96D"/>
              </w:placeholder>
              <w:temporary/>
              <w:showingPlcHdr/>
              <w15:appearance w15:val="hidden"/>
            </w:sdtPr>
            <w:sdtEndPr/>
            <w:sdtContent>
              <w:p w:rsidR="00036450" w:rsidRPr="005C5F17" w:rsidRDefault="00CB0055" w:rsidP="00CB0055">
                <w:pPr>
                  <w:pStyle w:val="Heading3"/>
                  <w:rPr>
                    <w:rFonts w:ascii="Bahnschrift" w:hAnsi="Bahnschrift"/>
                    <w:b w:val="0"/>
                    <w:color w:val="002060"/>
                    <w:sz w:val="24"/>
                  </w:rPr>
                </w:pPr>
                <w:r w:rsidRPr="005C5F17">
                  <w:rPr>
                    <w:rFonts w:ascii="Bahnschrift" w:hAnsi="Bahnschrift"/>
                    <w:b w:val="0"/>
                    <w:color w:val="002060"/>
                    <w:sz w:val="24"/>
                  </w:rPr>
                  <w:t>Contact</w:t>
                </w:r>
              </w:p>
            </w:sdtContent>
          </w:sdt>
          <w:sdt>
            <w:sdtPr>
              <w:rPr>
                <w:rFonts w:ascii="Bahnschrift" w:hAnsi="Bahnschrift"/>
                <w:color w:val="002060"/>
                <w:sz w:val="20"/>
              </w:rPr>
              <w:id w:val="1111563247"/>
              <w:placeholder>
                <w:docPart w:val="21063CA7F15D486FBE7B8EC198486FFB"/>
              </w:placeholder>
              <w:temporary/>
              <w:showingPlcHdr/>
              <w15:appearance w15:val="hidden"/>
            </w:sdtPr>
            <w:sdtEndPr/>
            <w:sdtContent>
              <w:p w:rsidR="004D3011" w:rsidRPr="005C5F17" w:rsidRDefault="004D3011" w:rsidP="004D3011">
                <w:pPr>
                  <w:rPr>
                    <w:rFonts w:ascii="Bahnschrift" w:hAnsi="Bahnschrift"/>
                    <w:color w:val="002060"/>
                    <w:sz w:val="20"/>
                  </w:rPr>
                </w:pPr>
                <w:r w:rsidRPr="005C5F17">
                  <w:rPr>
                    <w:rFonts w:ascii="Bahnschrift" w:hAnsi="Bahnschrift"/>
                    <w:color w:val="002060"/>
                    <w:sz w:val="20"/>
                  </w:rPr>
                  <w:t>PHONE:</w:t>
                </w:r>
              </w:p>
            </w:sdtContent>
          </w:sdt>
          <w:p w:rsidR="004D3011" w:rsidRPr="005C5F17" w:rsidRDefault="001B5241" w:rsidP="004D3011">
            <w:pPr>
              <w:rPr>
                <w:rFonts w:ascii="Bahnschrift" w:hAnsi="Bahnschrift"/>
                <w:color w:val="002060"/>
                <w:sz w:val="20"/>
              </w:rPr>
            </w:pPr>
            <w:r w:rsidRPr="005C5F17">
              <w:rPr>
                <w:rFonts w:ascii="Bahnschrift" w:hAnsi="Bahnschrift"/>
                <w:color w:val="002060"/>
                <w:sz w:val="20"/>
              </w:rPr>
              <w:t>82630 48636</w:t>
            </w:r>
          </w:p>
          <w:p w:rsidR="004D3011" w:rsidRPr="005C5F17" w:rsidRDefault="004D3011" w:rsidP="004D3011">
            <w:pPr>
              <w:rPr>
                <w:rFonts w:ascii="Bahnschrift" w:hAnsi="Bahnschrift"/>
                <w:color w:val="002060"/>
                <w:sz w:val="20"/>
              </w:rPr>
            </w:pPr>
          </w:p>
          <w:p w:rsidR="004D3011" w:rsidRPr="005C5F17" w:rsidRDefault="001B5241" w:rsidP="004D3011">
            <w:pPr>
              <w:rPr>
                <w:rFonts w:ascii="Bahnschrift" w:hAnsi="Bahnschrift"/>
                <w:color w:val="002060"/>
                <w:sz w:val="20"/>
              </w:rPr>
            </w:pPr>
            <w:proofErr w:type="spellStart"/>
            <w:r w:rsidRPr="005C5F17">
              <w:rPr>
                <w:rFonts w:ascii="Bahnschrift" w:hAnsi="Bahnschrift"/>
                <w:color w:val="002060"/>
                <w:sz w:val="20"/>
              </w:rPr>
              <w:t>Linkedin</w:t>
            </w:r>
            <w:proofErr w:type="spellEnd"/>
            <w:r w:rsidRPr="005C5F17">
              <w:rPr>
                <w:rFonts w:ascii="Bahnschrift" w:hAnsi="Bahnschrift"/>
                <w:color w:val="002060"/>
                <w:sz w:val="20"/>
              </w:rPr>
              <w:t>: www.linkedin.com/in/akshad-gujarkar-470b752bb</w:t>
            </w:r>
          </w:p>
          <w:p w:rsidR="004D3011" w:rsidRPr="005C5F17" w:rsidRDefault="004D3011" w:rsidP="004D3011">
            <w:pPr>
              <w:rPr>
                <w:rFonts w:ascii="Bahnschrift" w:hAnsi="Bahnschrift"/>
                <w:color w:val="002060"/>
                <w:sz w:val="20"/>
              </w:rPr>
            </w:pPr>
          </w:p>
          <w:p w:rsidR="004D3011" w:rsidRPr="005C5F17" w:rsidRDefault="004D3011" w:rsidP="004D3011">
            <w:pPr>
              <w:rPr>
                <w:rFonts w:ascii="Bahnschrift" w:hAnsi="Bahnschrift"/>
                <w:color w:val="002060"/>
                <w:sz w:val="20"/>
              </w:rPr>
            </w:pPr>
          </w:p>
          <w:sdt>
            <w:sdtPr>
              <w:rPr>
                <w:rFonts w:ascii="Bahnschrift" w:hAnsi="Bahnschrift"/>
                <w:color w:val="002060"/>
                <w:sz w:val="20"/>
              </w:rPr>
              <w:id w:val="-240260293"/>
              <w:placeholder>
                <w:docPart w:val="6DEA97689F384ED184943F4030F1C5C5"/>
              </w:placeholder>
              <w:temporary/>
              <w:showingPlcHdr/>
              <w15:appearance w15:val="hidden"/>
            </w:sdtPr>
            <w:sdtEndPr/>
            <w:sdtContent>
              <w:p w:rsidR="004D3011" w:rsidRPr="005C5F17" w:rsidRDefault="004D3011" w:rsidP="004D3011">
                <w:pPr>
                  <w:rPr>
                    <w:rFonts w:ascii="Bahnschrift" w:hAnsi="Bahnschrift"/>
                    <w:color w:val="002060"/>
                    <w:sz w:val="20"/>
                  </w:rPr>
                </w:pPr>
                <w:r w:rsidRPr="005C5F17">
                  <w:rPr>
                    <w:rFonts w:ascii="Bahnschrift" w:hAnsi="Bahnschrift"/>
                    <w:color w:val="002060"/>
                    <w:sz w:val="20"/>
                  </w:rPr>
                  <w:t>EMAIL:</w:t>
                </w:r>
              </w:p>
            </w:sdtContent>
          </w:sdt>
          <w:p w:rsidR="00036450" w:rsidRPr="005C5F17" w:rsidRDefault="001B5241" w:rsidP="004D3011">
            <w:pPr>
              <w:rPr>
                <w:rStyle w:val="Hyperlink"/>
                <w:rFonts w:ascii="Bahnschrift" w:hAnsi="Bahnschrift"/>
                <w:color w:val="002060"/>
                <w:sz w:val="20"/>
              </w:rPr>
            </w:pPr>
            <w:r w:rsidRPr="005C5F17">
              <w:rPr>
                <w:rFonts w:ascii="Bahnschrift" w:hAnsi="Bahnschrift"/>
                <w:color w:val="002060"/>
                <w:sz w:val="20"/>
              </w:rPr>
              <w:t>akshadgujarkar12@gmail.com</w:t>
            </w:r>
          </w:p>
          <w:sdt>
            <w:sdtPr>
              <w:rPr>
                <w:rFonts w:ascii="Bahnschrift" w:hAnsi="Bahnschrift"/>
                <w:b w:val="0"/>
                <w:color w:val="002060"/>
                <w:sz w:val="24"/>
              </w:rPr>
              <w:id w:val="-1444214663"/>
              <w:placeholder>
                <w:docPart w:val="8D21AD8D387A40B9AC5B9934C30909F4"/>
              </w:placeholder>
              <w:temporary/>
              <w:showingPlcHdr/>
              <w15:appearance w15:val="hidden"/>
            </w:sdtPr>
            <w:sdtEndPr/>
            <w:sdtContent>
              <w:p w:rsidR="004D3011" w:rsidRPr="005C5F17" w:rsidRDefault="00CB0055" w:rsidP="00CB0055">
                <w:pPr>
                  <w:pStyle w:val="Heading3"/>
                  <w:rPr>
                    <w:rFonts w:ascii="Bahnschrift" w:hAnsi="Bahnschrift"/>
                    <w:b w:val="0"/>
                    <w:color w:val="002060"/>
                    <w:sz w:val="24"/>
                  </w:rPr>
                </w:pPr>
                <w:r w:rsidRPr="005C5F17">
                  <w:rPr>
                    <w:rFonts w:ascii="Bahnschrift" w:hAnsi="Bahnschrift"/>
                    <w:b w:val="0"/>
                    <w:color w:val="002060"/>
                    <w:sz w:val="24"/>
                  </w:rPr>
                  <w:t>Hobbies</w:t>
                </w:r>
              </w:p>
            </w:sdtContent>
          </w:sdt>
          <w:p w:rsidR="004D3011" w:rsidRPr="00E41A5F" w:rsidRDefault="001B5241" w:rsidP="00E41A5F">
            <w:pPr>
              <w:rPr>
                <w:rFonts w:ascii="Bahnschrift" w:hAnsi="Bahnschrift"/>
                <w:color w:val="002060"/>
                <w:sz w:val="20"/>
              </w:rPr>
            </w:pPr>
            <w:r w:rsidRPr="00E41A5F">
              <w:rPr>
                <w:rFonts w:ascii="Bahnschrift" w:hAnsi="Bahnschrift"/>
                <w:color w:val="002060"/>
                <w:sz w:val="20"/>
              </w:rPr>
              <w:t>Cycling</w:t>
            </w:r>
          </w:p>
          <w:p w:rsidR="004D3011" w:rsidRPr="00E41A5F" w:rsidRDefault="001B5241" w:rsidP="00E41A5F">
            <w:pPr>
              <w:rPr>
                <w:rFonts w:ascii="Bahnschrift" w:hAnsi="Bahnschrift"/>
                <w:color w:val="002060"/>
                <w:sz w:val="20"/>
              </w:rPr>
            </w:pPr>
            <w:r w:rsidRPr="00E41A5F">
              <w:rPr>
                <w:rFonts w:ascii="Bahnschrift" w:hAnsi="Bahnschrift"/>
                <w:color w:val="002060"/>
                <w:sz w:val="20"/>
              </w:rPr>
              <w:t xml:space="preserve">Gardening </w:t>
            </w:r>
          </w:p>
          <w:p w:rsidR="004D3011" w:rsidRPr="00E41A5F" w:rsidRDefault="008E1C2B" w:rsidP="00E41A5F">
            <w:pPr>
              <w:rPr>
                <w:rFonts w:ascii="Bahnschrift" w:hAnsi="Bahnschrift"/>
                <w:color w:val="002060"/>
              </w:rPr>
            </w:pPr>
            <w:r w:rsidRPr="00E41A5F">
              <w:rPr>
                <w:rFonts w:ascii="Bahnschrift" w:hAnsi="Bahnschrift"/>
                <w:color w:val="002060"/>
                <w:sz w:val="20"/>
              </w:rPr>
              <w:t xml:space="preserve">Cricket </w:t>
            </w:r>
          </w:p>
        </w:tc>
        <w:tc>
          <w:tcPr>
            <w:tcW w:w="720" w:type="dxa"/>
          </w:tcPr>
          <w:p w:rsidR="001B2ABD" w:rsidRPr="005C5F17" w:rsidRDefault="001B2ABD" w:rsidP="000C45FF">
            <w:pPr>
              <w:tabs>
                <w:tab w:val="left" w:pos="990"/>
              </w:tabs>
              <w:rPr>
                <w:rFonts w:ascii="Bahnschrift" w:hAnsi="Bahnschrift"/>
              </w:rPr>
            </w:pPr>
          </w:p>
        </w:tc>
        <w:tc>
          <w:tcPr>
            <w:tcW w:w="6470" w:type="dxa"/>
          </w:tcPr>
          <w:sdt>
            <w:sdtPr>
              <w:rPr>
                <w:rFonts w:ascii="Bahnschrift" w:hAnsi="Bahnschrift"/>
                <w:b w:val="0"/>
              </w:rPr>
              <w:id w:val="1049110328"/>
              <w:placeholder>
                <w:docPart w:val="50A12D4EC8F448D58DE535EA61D236C5"/>
              </w:placeholder>
              <w:temporary/>
              <w:showingPlcHdr/>
              <w15:appearance w15:val="hidden"/>
            </w:sdtPr>
            <w:sdtEndPr>
              <w:rPr>
                <w:sz w:val="24"/>
              </w:rPr>
            </w:sdtEndPr>
            <w:sdtContent>
              <w:p w:rsidR="001B5241" w:rsidRPr="00E41A5F" w:rsidRDefault="00E25A26" w:rsidP="001B5241">
                <w:pPr>
                  <w:pStyle w:val="Heading2"/>
                  <w:rPr>
                    <w:rFonts w:ascii="Bahnschrift" w:hAnsi="Bahnschrift"/>
                    <w:b w:val="0"/>
                    <w:sz w:val="24"/>
                  </w:rPr>
                </w:pPr>
                <w:r w:rsidRPr="00E41A5F">
                  <w:rPr>
                    <w:rFonts w:ascii="Bahnschrift" w:hAnsi="Bahnschrift"/>
                    <w:b w:val="0"/>
                    <w:sz w:val="24"/>
                  </w:rPr>
                  <w:t>EDUCATION</w:t>
                </w:r>
              </w:p>
            </w:sdtContent>
          </w:sdt>
          <w:p w:rsidR="001B5241" w:rsidRPr="00E41A5F" w:rsidRDefault="001B5241" w:rsidP="001B5241">
            <w:pPr>
              <w:pStyle w:val="Heading4"/>
              <w:rPr>
                <w:rFonts w:ascii="Bahnschrift" w:hAnsi="Bahnschrift"/>
                <w:sz w:val="20"/>
              </w:rPr>
            </w:pPr>
            <w:proofErr w:type="spellStart"/>
            <w:r w:rsidRPr="00E41A5F">
              <w:rPr>
                <w:rFonts w:ascii="Bahnschrift" w:hAnsi="Bahnschrift"/>
                <w:sz w:val="20"/>
              </w:rPr>
              <w:t>Anjuman</w:t>
            </w:r>
            <w:proofErr w:type="spellEnd"/>
            <w:r w:rsidRPr="00E41A5F">
              <w:rPr>
                <w:rFonts w:ascii="Bahnschrift" w:hAnsi="Bahnschrift"/>
                <w:sz w:val="20"/>
              </w:rPr>
              <w:t xml:space="preserve"> Polytechnic </w:t>
            </w:r>
          </w:p>
          <w:p w:rsidR="001B5241" w:rsidRPr="00E41A5F" w:rsidRDefault="001B5241" w:rsidP="001B5241">
            <w:pPr>
              <w:pStyle w:val="Heading4"/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b w:val="0"/>
                <w:sz w:val="20"/>
              </w:rPr>
              <w:t xml:space="preserve">Diploma in </w:t>
            </w:r>
            <w:r w:rsidRPr="00E41A5F">
              <w:rPr>
                <w:rFonts w:ascii="Bahnschrift" w:hAnsi="Bahnschrift"/>
                <w:sz w:val="20"/>
              </w:rPr>
              <w:t xml:space="preserve">Computer Engineering, </w:t>
            </w:r>
          </w:p>
          <w:p w:rsidR="001B5241" w:rsidRPr="00E41A5F" w:rsidRDefault="001B5241" w:rsidP="001B5241">
            <w:pPr>
              <w:pStyle w:val="Heading4"/>
              <w:rPr>
                <w:rFonts w:ascii="Bahnschrift" w:hAnsi="Bahnschrift"/>
                <w:b w:val="0"/>
                <w:sz w:val="20"/>
              </w:rPr>
            </w:pPr>
            <w:r w:rsidRPr="00E41A5F">
              <w:rPr>
                <w:rFonts w:ascii="Bahnschrift" w:hAnsi="Bahnschrift"/>
                <w:b w:val="0"/>
                <w:sz w:val="20"/>
              </w:rPr>
              <w:t xml:space="preserve">Computer Science </w:t>
            </w:r>
          </w:p>
          <w:p w:rsidR="001B5241" w:rsidRPr="00E41A5F" w:rsidRDefault="001B5241" w:rsidP="001B5241">
            <w:pPr>
              <w:pStyle w:val="Heading4"/>
              <w:rPr>
                <w:rFonts w:ascii="Bahnschrift" w:hAnsi="Bahnschrift"/>
                <w:b w:val="0"/>
                <w:sz w:val="20"/>
              </w:rPr>
            </w:pPr>
            <w:proofErr w:type="gramStart"/>
            <w:r w:rsidRPr="00E41A5F">
              <w:rPr>
                <w:rFonts w:ascii="Bahnschrift" w:hAnsi="Bahnschrift"/>
                <w:b w:val="0"/>
                <w:sz w:val="20"/>
              </w:rPr>
              <w:t>Grade :-</w:t>
            </w:r>
            <w:proofErr w:type="gramEnd"/>
            <w:r w:rsidRPr="00E41A5F">
              <w:rPr>
                <w:rFonts w:ascii="Bahnschrift" w:hAnsi="Bahnschrift"/>
                <w:b w:val="0"/>
                <w:sz w:val="20"/>
              </w:rPr>
              <w:t xml:space="preserve"> 8.6 CGPA </w:t>
            </w:r>
          </w:p>
          <w:p w:rsidR="00036450" w:rsidRPr="00E41A5F" w:rsidRDefault="001B5241" w:rsidP="001B5241">
            <w:pPr>
              <w:pStyle w:val="Heading4"/>
              <w:rPr>
                <w:rFonts w:ascii="Bahnschrift" w:hAnsi="Bahnschrift"/>
                <w:b w:val="0"/>
                <w:sz w:val="20"/>
              </w:rPr>
            </w:pPr>
            <w:r w:rsidRPr="00E41A5F">
              <w:rPr>
                <w:rFonts w:ascii="Bahnschrift" w:hAnsi="Bahnschrift"/>
                <w:b w:val="0"/>
                <w:sz w:val="20"/>
              </w:rPr>
              <w:t>Start Year 2022 End Year 2025 in Computer Engineering</w:t>
            </w:r>
          </w:p>
          <w:sdt>
            <w:sdtPr>
              <w:rPr>
                <w:rFonts w:ascii="Bahnschrift" w:hAnsi="Bahnschrift"/>
                <w:b w:val="0"/>
                <w:sz w:val="24"/>
              </w:rPr>
              <w:id w:val="1001553383"/>
              <w:placeholder>
                <w:docPart w:val="0AE4B7037E604044961044F19EB8C283"/>
              </w:placeholder>
              <w:temporary/>
              <w:showingPlcHdr/>
              <w15:appearance w15:val="hidden"/>
            </w:sdtPr>
            <w:sdtEndPr/>
            <w:sdtContent>
              <w:p w:rsidR="008E1C2B" w:rsidRPr="00E41A5F" w:rsidRDefault="00036450" w:rsidP="008E1C2B">
                <w:pPr>
                  <w:pStyle w:val="Heading2"/>
                  <w:rPr>
                    <w:rFonts w:ascii="Bahnschrift" w:hAnsi="Bahnschrift"/>
                    <w:b w:val="0"/>
                    <w:sz w:val="24"/>
                  </w:rPr>
                </w:pPr>
                <w:r w:rsidRPr="00E41A5F">
                  <w:rPr>
                    <w:rFonts w:ascii="Bahnschrift" w:hAnsi="Bahnschrift"/>
                    <w:b w:val="0"/>
                    <w:sz w:val="24"/>
                  </w:rPr>
                  <w:t>WORK EXPERIENCE</w:t>
                </w:r>
              </w:p>
            </w:sdtContent>
          </w:sdt>
          <w:p w:rsidR="008E1C2B" w:rsidRPr="00E41A5F" w:rsidRDefault="008E1C2B" w:rsidP="008E1C2B">
            <w:pPr>
              <w:rPr>
                <w:rFonts w:ascii="Bahnschrift" w:hAnsi="Bahnschrift"/>
                <w:b/>
                <w:sz w:val="20"/>
              </w:rPr>
            </w:pPr>
            <w:r w:rsidRPr="00E41A5F">
              <w:rPr>
                <w:rFonts w:ascii="Bahnschrift" w:hAnsi="Bahnschrift"/>
                <w:b/>
                <w:sz w:val="20"/>
              </w:rPr>
              <w:t>Academic Projects</w:t>
            </w:r>
          </w:p>
          <w:p w:rsidR="008E1C2B" w:rsidRPr="00E41A5F" w:rsidRDefault="008E1C2B" w:rsidP="008E1C2B">
            <w:pPr>
              <w:rPr>
                <w:rFonts w:ascii="Bahnschrift" w:hAnsi="Bahnschrift"/>
                <w:sz w:val="20"/>
                <w:u w:val="single"/>
              </w:rPr>
            </w:pPr>
            <w:r w:rsidRPr="00E41A5F">
              <w:rPr>
                <w:rFonts w:ascii="Bahnschrift" w:hAnsi="Bahnschrift"/>
                <w:sz w:val="20"/>
                <w:u w:val="single"/>
              </w:rPr>
              <w:t>Employ Management System Application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sz w:val="20"/>
                <w:u w:val="single"/>
              </w:rPr>
            </w:pPr>
            <w:r w:rsidRPr="00E41A5F">
              <w:rPr>
                <w:rFonts w:ascii="Bahnschrift" w:hAnsi="Bahnschrift"/>
                <w:sz w:val="20"/>
              </w:rPr>
              <w:t>Developed a comprehensive employment system application using Java AWT, Java Swing, and MySQL database</w:t>
            </w:r>
            <w:r w:rsidRPr="00E41A5F">
              <w:rPr>
                <w:rFonts w:ascii="Bahnschrift" w:hAnsi="Bahnschrift"/>
                <w:sz w:val="20"/>
                <w:u w:val="single"/>
              </w:rPr>
              <w:t>.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>Utilized Hibernate (ORM) framework for efficient database management and data retrieval</w:t>
            </w:r>
          </w:p>
          <w:p w:rsidR="008E1C2B" w:rsidRPr="00E41A5F" w:rsidRDefault="00136754" w:rsidP="008E1C2B">
            <w:pPr>
              <w:pStyle w:val="Heading2"/>
              <w:rPr>
                <w:rFonts w:ascii="Bahnschrift" w:hAnsi="Bahnschrift"/>
                <w:color w:val="FFFFFF" w:themeColor="background1"/>
                <w:sz w:val="24"/>
              </w:rPr>
            </w:pPr>
            <w:sdt>
              <w:sdtPr>
                <w:rPr>
                  <w:rFonts w:ascii="Bahnschrift" w:hAnsi="Bahnschrift"/>
                  <w:b w:val="0"/>
                  <w:sz w:val="24"/>
                </w:rPr>
                <w:id w:val="1669594239"/>
                <w:placeholder>
                  <w:docPart w:val="5455A27B85244DF8A86BE0363A6FD376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E41A5F">
                  <w:rPr>
                    <w:rStyle w:val="Heading2Char"/>
                    <w:rFonts w:ascii="Bahnschrift" w:hAnsi="Bahnschrift"/>
                    <w:b/>
                    <w:bCs/>
                    <w:caps/>
                    <w:sz w:val="24"/>
                  </w:rPr>
                  <w:t>SKILLS</w:t>
                </w:r>
              </w:sdtContent>
            </w:sdt>
            <w:r w:rsidR="008E1C2B" w:rsidRPr="00E41A5F">
              <w:rPr>
                <w:rFonts w:ascii="Bahnschrift" w:hAnsi="Bahnschrift"/>
                <w:color w:val="FFFFFF" w:themeColor="background1"/>
                <w:sz w:val="24"/>
              </w:rPr>
              <w:t>t-Oriented Programming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Object Oriented Programming 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>Java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Hibernate 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>Maven</w:t>
            </w:r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MySQL </w:t>
            </w:r>
            <w:proofErr w:type="spellStart"/>
            <w:r w:rsidRPr="00E41A5F">
              <w:rPr>
                <w:rFonts w:ascii="Bahnschrift" w:hAnsi="Bahnschrift"/>
                <w:sz w:val="20"/>
              </w:rPr>
              <w:t>WorkBench</w:t>
            </w:r>
            <w:proofErr w:type="spellEnd"/>
          </w:p>
          <w:p w:rsidR="008E1C2B" w:rsidRPr="00E41A5F" w:rsidRDefault="008E1C2B" w:rsidP="008E1C2B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>C,C++</w:t>
            </w:r>
          </w:p>
          <w:p w:rsidR="00C643A0" w:rsidRPr="00E41A5F" w:rsidRDefault="00C643A0" w:rsidP="00C643A0">
            <w:pPr>
              <w:pStyle w:val="Heading2"/>
              <w:rPr>
                <w:rFonts w:ascii="Bahnschrift" w:hAnsi="Bahnschrift"/>
                <w:b w:val="0"/>
                <w:sz w:val="24"/>
              </w:rPr>
            </w:pPr>
            <w:r w:rsidRPr="00E41A5F">
              <w:rPr>
                <w:rFonts w:ascii="Bahnschrift" w:hAnsi="Bahnschrift"/>
                <w:b w:val="0"/>
                <w:sz w:val="24"/>
              </w:rPr>
              <w:t xml:space="preserve"> Ongoing Education</w:t>
            </w:r>
          </w:p>
          <w:p w:rsidR="00C643A0" w:rsidRPr="00E41A5F" w:rsidRDefault="00C643A0" w:rsidP="00C643A0">
            <w:p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Advanced Java Course, </w:t>
            </w:r>
            <w:proofErr w:type="spellStart"/>
            <w:r w:rsidRPr="00E41A5F">
              <w:rPr>
                <w:rFonts w:ascii="Bahnschrift" w:hAnsi="Bahnschrift"/>
                <w:sz w:val="20"/>
              </w:rPr>
              <w:t>Sai</w:t>
            </w:r>
            <w:proofErr w:type="spellEnd"/>
            <w:r w:rsidRPr="00E41A5F">
              <w:rPr>
                <w:rFonts w:ascii="Bahnschrift" w:hAnsi="Bahnschrift"/>
                <w:sz w:val="20"/>
              </w:rPr>
              <w:t xml:space="preserve"> </w:t>
            </w:r>
            <w:proofErr w:type="spellStart"/>
            <w:r w:rsidRPr="00E41A5F">
              <w:rPr>
                <w:rFonts w:ascii="Bahnschrift" w:hAnsi="Bahnschrift"/>
                <w:sz w:val="20"/>
              </w:rPr>
              <w:t>Compusys</w:t>
            </w:r>
            <w:proofErr w:type="spellEnd"/>
            <w:r w:rsidRPr="00E41A5F">
              <w:rPr>
                <w:rFonts w:ascii="Bahnschrift" w:hAnsi="Bahnschrift"/>
                <w:sz w:val="20"/>
              </w:rPr>
              <w:t xml:space="preserve"> Institute</w:t>
            </w:r>
          </w:p>
          <w:p w:rsidR="00C643A0" w:rsidRPr="00E41A5F" w:rsidRDefault="00C643A0" w:rsidP="00C643A0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Currently pursuing an Advanced Java course at </w:t>
            </w:r>
            <w:proofErr w:type="spellStart"/>
            <w:r w:rsidRPr="00E41A5F">
              <w:rPr>
                <w:rFonts w:ascii="Bahnschrift" w:hAnsi="Bahnschrift"/>
                <w:sz w:val="20"/>
              </w:rPr>
              <w:t>Sai</w:t>
            </w:r>
            <w:proofErr w:type="spellEnd"/>
            <w:r w:rsidRPr="00E41A5F">
              <w:rPr>
                <w:rFonts w:ascii="Bahnschrift" w:hAnsi="Bahnschrift"/>
                <w:sz w:val="20"/>
              </w:rPr>
              <w:t xml:space="preserve"> </w:t>
            </w:r>
            <w:proofErr w:type="spellStart"/>
            <w:r w:rsidRPr="00E41A5F">
              <w:rPr>
                <w:rFonts w:ascii="Bahnschrift" w:hAnsi="Bahnschrift"/>
                <w:sz w:val="20"/>
              </w:rPr>
              <w:t>Compusys</w:t>
            </w:r>
            <w:proofErr w:type="spellEnd"/>
            <w:r w:rsidRPr="00E41A5F">
              <w:rPr>
                <w:rFonts w:ascii="Bahnschrift" w:hAnsi="Bahnschrift"/>
                <w:sz w:val="20"/>
              </w:rPr>
              <w:t xml:space="preserve"> Institute, focusing on advanced concepts including</w:t>
            </w:r>
          </w:p>
          <w:p w:rsidR="00C643A0" w:rsidRPr="00E41A5F" w:rsidRDefault="00C643A0" w:rsidP="00C643A0">
            <w:pPr>
              <w:pStyle w:val="ListParagraph"/>
              <w:rPr>
                <w:rFonts w:ascii="Bahnschrift" w:hAnsi="Bahnschrift"/>
                <w:b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 xml:space="preserve"> </w:t>
            </w:r>
            <w:proofErr w:type="spellStart"/>
            <w:r w:rsidRPr="00E41A5F">
              <w:rPr>
                <w:rFonts w:ascii="Bahnschrift" w:hAnsi="Bahnschrift"/>
                <w:b/>
                <w:sz w:val="20"/>
              </w:rPr>
              <w:t>Structs</w:t>
            </w:r>
            <w:proofErr w:type="spellEnd"/>
            <w:r w:rsidRPr="00E41A5F">
              <w:rPr>
                <w:rFonts w:ascii="Bahnschrift" w:hAnsi="Bahnschrift"/>
                <w:b/>
                <w:sz w:val="20"/>
              </w:rPr>
              <w:t xml:space="preserve"> Frameworks and RESTFUL API development.</w:t>
            </w:r>
          </w:p>
          <w:p w:rsidR="00C643A0" w:rsidRPr="00E41A5F" w:rsidRDefault="00C643A0" w:rsidP="00C643A0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  <w:sz w:val="20"/>
              </w:rPr>
            </w:pPr>
            <w:r w:rsidRPr="00E41A5F">
              <w:rPr>
                <w:rFonts w:ascii="Bahnschrift" w:hAnsi="Bahnschrift"/>
                <w:sz w:val="20"/>
              </w:rPr>
              <w:t>Gaining expertise in building scalable and efficient web applications using advanced Java technologies.</w:t>
            </w:r>
          </w:p>
          <w:p w:rsidR="00C643A0" w:rsidRPr="005C5F17" w:rsidRDefault="00C643A0" w:rsidP="00C643A0">
            <w:pPr>
              <w:pStyle w:val="ListParagraph"/>
              <w:numPr>
                <w:ilvl w:val="0"/>
                <w:numId w:val="5"/>
              </w:numPr>
              <w:rPr>
                <w:rFonts w:ascii="Bahnschrift" w:hAnsi="Bahnschrift"/>
              </w:rPr>
            </w:pPr>
            <w:r w:rsidRPr="00E41A5F">
              <w:rPr>
                <w:rFonts w:ascii="Bahnschrift" w:hAnsi="Bahnschrift"/>
                <w:sz w:val="20"/>
              </w:rPr>
              <w:t>Expected completion date: [August, 2024</w:t>
            </w:r>
            <w:r w:rsidRPr="005C5F17">
              <w:rPr>
                <w:rFonts w:ascii="Bahnschrift" w:hAnsi="Bahnschrift"/>
              </w:rPr>
              <w:t>].</w:t>
            </w:r>
          </w:p>
        </w:tc>
      </w:tr>
    </w:tbl>
    <w:p w:rsidR="0043117B" w:rsidRPr="005C5F17" w:rsidRDefault="00136754" w:rsidP="000C45FF">
      <w:pPr>
        <w:tabs>
          <w:tab w:val="left" w:pos="990"/>
        </w:tabs>
        <w:rPr>
          <w:rFonts w:ascii="Bahnschrift" w:hAnsi="Bahnschrift"/>
        </w:rPr>
      </w:pPr>
    </w:p>
    <w:sectPr w:rsidR="0043117B" w:rsidRPr="005C5F17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754" w:rsidRDefault="00136754" w:rsidP="000C45FF">
      <w:r>
        <w:separator/>
      </w:r>
    </w:p>
  </w:endnote>
  <w:endnote w:type="continuationSeparator" w:id="0">
    <w:p w:rsidR="00136754" w:rsidRDefault="0013675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754" w:rsidRDefault="00136754" w:rsidP="000C45FF">
      <w:r>
        <w:separator/>
      </w:r>
    </w:p>
  </w:footnote>
  <w:footnote w:type="continuationSeparator" w:id="0">
    <w:p w:rsidR="00136754" w:rsidRDefault="0013675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2490"/>
    <w:multiLevelType w:val="hybridMultilevel"/>
    <w:tmpl w:val="D9B6B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B7DF3"/>
    <w:multiLevelType w:val="hybridMultilevel"/>
    <w:tmpl w:val="5070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405D4"/>
    <w:multiLevelType w:val="hybridMultilevel"/>
    <w:tmpl w:val="8CD43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C731C"/>
    <w:multiLevelType w:val="hybridMultilevel"/>
    <w:tmpl w:val="72C44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B7A56"/>
    <w:multiLevelType w:val="hybridMultilevel"/>
    <w:tmpl w:val="248A3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D12AB"/>
    <w:multiLevelType w:val="hybridMultilevel"/>
    <w:tmpl w:val="BA3E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41"/>
    <w:rsid w:val="00036450"/>
    <w:rsid w:val="00094499"/>
    <w:rsid w:val="000C45FF"/>
    <w:rsid w:val="000E3FD1"/>
    <w:rsid w:val="00112054"/>
    <w:rsid w:val="00136754"/>
    <w:rsid w:val="001525E1"/>
    <w:rsid w:val="00180329"/>
    <w:rsid w:val="0019001F"/>
    <w:rsid w:val="001A74A5"/>
    <w:rsid w:val="001B2ABD"/>
    <w:rsid w:val="001B5241"/>
    <w:rsid w:val="001E0391"/>
    <w:rsid w:val="001E1759"/>
    <w:rsid w:val="001F1ECC"/>
    <w:rsid w:val="002400EB"/>
    <w:rsid w:val="00256CF7"/>
    <w:rsid w:val="00277D10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C5F17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AFC"/>
    <w:rsid w:val="00802CA0"/>
    <w:rsid w:val="008E1C2B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643A0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1A5F"/>
    <w:rsid w:val="00E4381A"/>
    <w:rsid w:val="00E55D74"/>
    <w:rsid w:val="00F463D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E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2786C3EF9148F8AC180D3914AF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61C3E-B06A-4A6A-9955-3D208BE9F463}"/>
      </w:docPartPr>
      <w:docPartBody>
        <w:p w:rsidR="00A82A21" w:rsidRDefault="00935FA9">
          <w:pPr>
            <w:pStyle w:val="C92786C3EF9148F8AC180D3914AF91E0"/>
          </w:pPr>
          <w:r w:rsidRPr="00D5459D">
            <w:t>Profile</w:t>
          </w:r>
        </w:p>
      </w:docPartBody>
    </w:docPart>
    <w:docPart>
      <w:docPartPr>
        <w:name w:val="446F17CA42EE40AC890E944F2C06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93F8-1348-4268-BFB9-4C5155D215D1}"/>
      </w:docPartPr>
      <w:docPartBody>
        <w:p w:rsidR="00A82A21" w:rsidRDefault="00935FA9">
          <w:pPr>
            <w:pStyle w:val="446F17CA42EE40AC890E944F2C06F96D"/>
          </w:pPr>
          <w:r w:rsidRPr="00CB0055">
            <w:t>Contact</w:t>
          </w:r>
        </w:p>
      </w:docPartBody>
    </w:docPart>
    <w:docPart>
      <w:docPartPr>
        <w:name w:val="21063CA7F15D486FBE7B8EC198486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E97CB-6BAB-4A93-897A-E961A478B209}"/>
      </w:docPartPr>
      <w:docPartBody>
        <w:p w:rsidR="00A82A21" w:rsidRDefault="00935FA9">
          <w:pPr>
            <w:pStyle w:val="21063CA7F15D486FBE7B8EC198486FFB"/>
          </w:pPr>
          <w:r w:rsidRPr="004D3011">
            <w:t>PHONE:</w:t>
          </w:r>
        </w:p>
      </w:docPartBody>
    </w:docPart>
    <w:docPart>
      <w:docPartPr>
        <w:name w:val="6DEA97689F384ED184943F4030F1C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09324-96BD-4F35-A934-771482F41730}"/>
      </w:docPartPr>
      <w:docPartBody>
        <w:p w:rsidR="00A82A21" w:rsidRDefault="00935FA9">
          <w:pPr>
            <w:pStyle w:val="6DEA97689F384ED184943F4030F1C5C5"/>
          </w:pPr>
          <w:r w:rsidRPr="004D3011">
            <w:t>EMAIL:</w:t>
          </w:r>
        </w:p>
      </w:docPartBody>
    </w:docPart>
    <w:docPart>
      <w:docPartPr>
        <w:name w:val="8D21AD8D387A40B9AC5B9934C309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A18A2-91E2-47F0-8847-00C03DED74A3}"/>
      </w:docPartPr>
      <w:docPartBody>
        <w:p w:rsidR="00A82A21" w:rsidRDefault="00935FA9">
          <w:pPr>
            <w:pStyle w:val="8D21AD8D387A40B9AC5B9934C30909F4"/>
          </w:pPr>
          <w:r w:rsidRPr="00CB0055">
            <w:t>Hobbies</w:t>
          </w:r>
        </w:p>
      </w:docPartBody>
    </w:docPart>
    <w:docPart>
      <w:docPartPr>
        <w:name w:val="50A12D4EC8F448D58DE535EA61D2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659E5-F3B4-465F-ACFB-54F2C574AF07}"/>
      </w:docPartPr>
      <w:docPartBody>
        <w:p w:rsidR="00A82A21" w:rsidRDefault="00935FA9">
          <w:pPr>
            <w:pStyle w:val="50A12D4EC8F448D58DE535EA61D236C5"/>
          </w:pPr>
          <w:r w:rsidRPr="00036450">
            <w:t>EDUCATION</w:t>
          </w:r>
        </w:p>
      </w:docPartBody>
    </w:docPart>
    <w:docPart>
      <w:docPartPr>
        <w:name w:val="0AE4B7037E604044961044F19EB8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35F77-564D-49FD-A059-52EBDEB63B8A}"/>
      </w:docPartPr>
      <w:docPartBody>
        <w:p w:rsidR="00A82A21" w:rsidRDefault="00935FA9">
          <w:pPr>
            <w:pStyle w:val="0AE4B7037E604044961044F19EB8C283"/>
          </w:pPr>
          <w:r w:rsidRPr="00036450">
            <w:t>WORK EXPERIENCE</w:t>
          </w:r>
        </w:p>
      </w:docPartBody>
    </w:docPart>
    <w:docPart>
      <w:docPartPr>
        <w:name w:val="5455A27B85244DF8A86BE0363A6FD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4E4C-BE8B-429B-BFFE-9F86BFF92569}"/>
      </w:docPartPr>
      <w:docPartBody>
        <w:p w:rsidR="00A82A21" w:rsidRDefault="00935FA9">
          <w:pPr>
            <w:pStyle w:val="5455A27B85244DF8A86BE0363A6FD37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DA"/>
    <w:rsid w:val="00413EAE"/>
    <w:rsid w:val="00733EA3"/>
    <w:rsid w:val="00935FA9"/>
    <w:rsid w:val="00A82A21"/>
    <w:rsid w:val="00B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5698364E84D7EB0A23AD8251ED1BD">
    <w:name w:val="7A15698364E84D7EB0A23AD8251ED1BD"/>
  </w:style>
  <w:style w:type="paragraph" w:customStyle="1" w:styleId="902C90FE456949918BECB744B272285F">
    <w:name w:val="902C90FE456949918BECB744B272285F"/>
  </w:style>
  <w:style w:type="paragraph" w:customStyle="1" w:styleId="C92786C3EF9148F8AC180D3914AF91E0">
    <w:name w:val="C92786C3EF9148F8AC180D3914AF91E0"/>
  </w:style>
  <w:style w:type="paragraph" w:customStyle="1" w:styleId="763699FB894C4C99A8EF14FB462076F8">
    <w:name w:val="763699FB894C4C99A8EF14FB462076F8"/>
  </w:style>
  <w:style w:type="paragraph" w:customStyle="1" w:styleId="446F17CA42EE40AC890E944F2C06F96D">
    <w:name w:val="446F17CA42EE40AC890E944F2C06F96D"/>
  </w:style>
  <w:style w:type="paragraph" w:customStyle="1" w:styleId="21063CA7F15D486FBE7B8EC198486FFB">
    <w:name w:val="21063CA7F15D486FBE7B8EC198486FFB"/>
  </w:style>
  <w:style w:type="paragraph" w:customStyle="1" w:styleId="C2568162962F42A497AB2C27F726D264">
    <w:name w:val="C2568162962F42A497AB2C27F726D264"/>
  </w:style>
  <w:style w:type="paragraph" w:customStyle="1" w:styleId="BD42F08541064281A50B1F371AF9A3C7">
    <w:name w:val="BD42F08541064281A50B1F371AF9A3C7"/>
  </w:style>
  <w:style w:type="paragraph" w:customStyle="1" w:styleId="55197578AE7C47A793BF0D3FDD551764">
    <w:name w:val="55197578AE7C47A793BF0D3FDD551764"/>
  </w:style>
  <w:style w:type="paragraph" w:customStyle="1" w:styleId="6DEA97689F384ED184943F4030F1C5C5">
    <w:name w:val="6DEA97689F384ED184943F4030F1C5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9C86325A25E4A2090FD353FF21AF3C5">
    <w:name w:val="79C86325A25E4A2090FD353FF21AF3C5"/>
  </w:style>
  <w:style w:type="paragraph" w:customStyle="1" w:styleId="8D21AD8D387A40B9AC5B9934C30909F4">
    <w:name w:val="8D21AD8D387A40B9AC5B9934C30909F4"/>
  </w:style>
  <w:style w:type="paragraph" w:customStyle="1" w:styleId="56F9A3A212DE42E787F3D5DDC0760C43">
    <w:name w:val="56F9A3A212DE42E787F3D5DDC0760C43"/>
  </w:style>
  <w:style w:type="paragraph" w:customStyle="1" w:styleId="77CEC9903A10440F8F38C1ABB31E1E90">
    <w:name w:val="77CEC9903A10440F8F38C1ABB31E1E90"/>
  </w:style>
  <w:style w:type="paragraph" w:customStyle="1" w:styleId="0324569FCE9941D498200524092D743C">
    <w:name w:val="0324569FCE9941D498200524092D743C"/>
  </w:style>
  <w:style w:type="paragraph" w:customStyle="1" w:styleId="A4113370016940128AF02FC0D694DA52">
    <w:name w:val="A4113370016940128AF02FC0D694DA52"/>
  </w:style>
  <w:style w:type="paragraph" w:customStyle="1" w:styleId="50A12D4EC8F448D58DE535EA61D236C5">
    <w:name w:val="50A12D4EC8F448D58DE535EA61D236C5"/>
  </w:style>
  <w:style w:type="paragraph" w:customStyle="1" w:styleId="82B5BF441C6A470A8CDF4DA48AE2A43C">
    <w:name w:val="82B5BF441C6A470A8CDF4DA48AE2A43C"/>
  </w:style>
  <w:style w:type="paragraph" w:customStyle="1" w:styleId="7C786D9FE88143C2B0ECB53AB1AF61AA">
    <w:name w:val="7C786D9FE88143C2B0ECB53AB1AF61AA"/>
  </w:style>
  <w:style w:type="paragraph" w:customStyle="1" w:styleId="F828AD99C23341FDA109A156FC2C82A1">
    <w:name w:val="F828AD99C23341FDA109A156FC2C82A1"/>
  </w:style>
  <w:style w:type="paragraph" w:customStyle="1" w:styleId="EBC4FE7335304A80A5F4F8E8465FA9B1">
    <w:name w:val="EBC4FE7335304A80A5F4F8E8465FA9B1"/>
  </w:style>
  <w:style w:type="paragraph" w:customStyle="1" w:styleId="4421E9E389E949A794050E876AB39F8A">
    <w:name w:val="4421E9E389E949A794050E876AB39F8A"/>
  </w:style>
  <w:style w:type="paragraph" w:customStyle="1" w:styleId="5ABB7E01588D44F4883D444F95816344">
    <w:name w:val="5ABB7E01588D44F4883D444F95816344"/>
  </w:style>
  <w:style w:type="paragraph" w:customStyle="1" w:styleId="E5D417D9F4E8494EBA1DC79D98206E54">
    <w:name w:val="E5D417D9F4E8494EBA1DC79D98206E54"/>
  </w:style>
  <w:style w:type="paragraph" w:customStyle="1" w:styleId="0AE4B7037E604044961044F19EB8C283">
    <w:name w:val="0AE4B7037E604044961044F19EB8C283"/>
  </w:style>
  <w:style w:type="paragraph" w:customStyle="1" w:styleId="843C6C29EF2E4B559002880480A6EA66">
    <w:name w:val="843C6C29EF2E4B559002880480A6EA66"/>
  </w:style>
  <w:style w:type="paragraph" w:customStyle="1" w:styleId="6CC7D5028C8C4ACAB301AFA46E39B5CF">
    <w:name w:val="6CC7D5028C8C4ACAB301AFA46E39B5CF"/>
  </w:style>
  <w:style w:type="paragraph" w:customStyle="1" w:styleId="1E415FB34E34407FA6C3B60195D47B77">
    <w:name w:val="1E415FB34E34407FA6C3B60195D47B77"/>
  </w:style>
  <w:style w:type="paragraph" w:customStyle="1" w:styleId="327384EC25394AFEACE587BFEF39837A">
    <w:name w:val="327384EC25394AFEACE587BFEF39837A"/>
  </w:style>
  <w:style w:type="paragraph" w:customStyle="1" w:styleId="FF004F198DB14A348B4873B07656A901">
    <w:name w:val="FF004F198DB14A348B4873B07656A901"/>
  </w:style>
  <w:style w:type="paragraph" w:customStyle="1" w:styleId="B5BDFD29E587420A93B672AC2557CFD4">
    <w:name w:val="B5BDFD29E587420A93B672AC2557CFD4"/>
  </w:style>
  <w:style w:type="paragraph" w:customStyle="1" w:styleId="2B88D71DE7AB48009F1A3FDB5B82368B">
    <w:name w:val="2B88D71DE7AB48009F1A3FDB5B82368B"/>
  </w:style>
  <w:style w:type="paragraph" w:customStyle="1" w:styleId="73187537591F417CBB71ABC6E900DABD">
    <w:name w:val="73187537591F417CBB71ABC6E900DABD"/>
  </w:style>
  <w:style w:type="paragraph" w:customStyle="1" w:styleId="E57F097F482D40159B67A6680EE07291">
    <w:name w:val="E57F097F482D40159B67A6680EE07291"/>
  </w:style>
  <w:style w:type="paragraph" w:customStyle="1" w:styleId="359201F6E10C480A99EB0F407D483A57">
    <w:name w:val="359201F6E10C480A99EB0F407D483A57"/>
  </w:style>
  <w:style w:type="paragraph" w:customStyle="1" w:styleId="AE89246F3F39416EA01D610CA00EA589">
    <w:name w:val="AE89246F3F39416EA01D610CA00EA589"/>
  </w:style>
  <w:style w:type="paragraph" w:customStyle="1" w:styleId="EA966E6F67DF409D87783770AB3B5E76">
    <w:name w:val="EA966E6F67DF409D87783770AB3B5E76"/>
  </w:style>
  <w:style w:type="paragraph" w:customStyle="1" w:styleId="8F1028B670CC4A73A83875169C6D985E">
    <w:name w:val="8F1028B670CC4A73A83875169C6D985E"/>
  </w:style>
  <w:style w:type="paragraph" w:customStyle="1" w:styleId="D11C7D22AFA44587B7442C659791F1A4">
    <w:name w:val="D11C7D22AFA44587B7442C659791F1A4"/>
  </w:style>
  <w:style w:type="paragraph" w:customStyle="1" w:styleId="A19F6D1CED654778B2FE979CC3E366DE">
    <w:name w:val="A19F6D1CED654778B2FE979CC3E366D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55A27B85244DF8A86BE0363A6FD376">
    <w:name w:val="5455A27B85244DF8A86BE0363A6FD376"/>
  </w:style>
  <w:style w:type="paragraph" w:customStyle="1" w:styleId="E307D8FD0B3C4F86B035511C33684813">
    <w:name w:val="E307D8FD0B3C4F86B035511C33684813"/>
    <w:rsid w:val="00B577DA"/>
  </w:style>
  <w:style w:type="paragraph" w:customStyle="1" w:styleId="08980A988B074F4A9738CA19FF5AD2F2">
    <w:name w:val="08980A988B074F4A9738CA19FF5AD2F2"/>
    <w:rsid w:val="00B57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184</Words>
  <Characters>1282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2024-05-21T14:34:00Z</dcterms:created>
  <dcterms:modified xsi:type="dcterms:W3CDTF">2024-05-22T02:43:00Z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4c74e565-5fa6-436e-9acd-6372ed252009</vt:lpwstr>
  </property>
</Properties>
</file>